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2F" w:rsidRDefault="005B4391" w:rsidP="005B4391">
      <w:pPr>
        <w:pStyle w:val="Default"/>
        <w:rPr>
          <w:sz w:val="23"/>
          <w:szCs w:val="23"/>
        </w:rPr>
      </w:pPr>
      <w:r>
        <w:t xml:space="preserve">Develop a webservice using Java to implement the skeleton application below. </w:t>
      </w:r>
      <w:r>
        <w:rPr>
          <w:sz w:val="23"/>
          <w:szCs w:val="23"/>
        </w:rPr>
        <w:t xml:space="preserve">The objective of the problem is to allow the candidate to </w:t>
      </w:r>
      <w:r>
        <w:rPr>
          <w:b/>
          <w:bCs/>
          <w:sz w:val="23"/>
          <w:szCs w:val="23"/>
        </w:rPr>
        <w:t xml:space="preserve">demonstrate their skill and experience </w:t>
      </w:r>
      <w:r>
        <w:rPr>
          <w:sz w:val="23"/>
          <w:szCs w:val="23"/>
        </w:rPr>
        <w:t>in aspects of the development process including domain modelling, object-oriented design</w:t>
      </w:r>
      <w:r w:rsidR="00E4582F">
        <w:rPr>
          <w:sz w:val="23"/>
          <w:szCs w:val="23"/>
        </w:rPr>
        <w:t>, scalability</w:t>
      </w:r>
      <w:r>
        <w:rPr>
          <w:sz w:val="23"/>
          <w:szCs w:val="23"/>
        </w:rPr>
        <w:t xml:space="preserve"> and analysis, use of language constructs and feat</w:t>
      </w:r>
      <w:r w:rsidR="00F91A1B">
        <w:rPr>
          <w:sz w:val="23"/>
          <w:szCs w:val="23"/>
        </w:rPr>
        <w:t>ures, etc… Must use Spring and M</w:t>
      </w:r>
      <w:r>
        <w:rPr>
          <w:sz w:val="23"/>
          <w:szCs w:val="23"/>
        </w:rPr>
        <w:t>aven (even if you don't know it) to package the solution.</w:t>
      </w:r>
      <w:r w:rsidR="0032776E">
        <w:rPr>
          <w:sz w:val="23"/>
          <w:szCs w:val="23"/>
        </w:rPr>
        <w:t xml:space="preserve"> </w:t>
      </w:r>
      <w:r w:rsidR="006506BF">
        <w:rPr>
          <w:sz w:val="23"/>
          <w:szCs w:val="23"/>
        </w:rPr>
        <w:t>So we expect at least two programs, a web service and also a basic client.</w:t>
      </w:r>
    </w:p>
    <w:p w:rsidR="005B4391" w:rsidRDefault="005B4391" w:rsidP="005B4391">
      <w:pPr>
        <w:pStyle w:val="Default"/>
        <w:rPr>
          <w:sz w:val="23"/>
          <w:szCs w:val="23"/>
        </w:rPr>
      </w:pPr>
    </w:p>
    <w:p w:rsidR="00E4582F" w:rsidRDefault="00E4582F" w:rsidP="00E4582F">
      <w:pPr>
        <w:pStyle w:val="Default"/>
        <w:rPr>
          <w:sz w:val="23"/>
          <w:szCs w:val="23"/>
        </w:rPr>
      </w:pPr>
    </w:p>
    <w:p w:rsidR="00E4582F" w:rsidRDefault="00E4582F" w:rsidP="00E458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Candidate will have</w:t>
      </w:r>
      <w:r w:rsidR="00BF673D">
        <w:rPr>
          <w:sz w:val="23"/>
          <w:szCs w:val="23"/>
        </w:rPr>
        <w:t xml:space="preserve"> 48</w:t>
      </w:r>
      <w:r>
        <w:rPr>
          <w:sz w:val="23"/>
          <w:szCs w:val="23"/>
        </w:rPr>
        <w:t xml:space="preserve"> hours to complete this exercise and must be your own work because you will be asked about the design and technique used.</w:t>
      </w:r>
    </w:p>
    <w:p w:rsidR="00E4582F" w:rsidRDefault="00E4582F" w:rsidP="00E4582F">
      <w:pPr>
        <w:pStyle w:val="Default"/>
        <w:rPr>
          <w:sz w:val="23"/>
          <w:szCs w:val="23"/>
        </w:rPr>
      </w:pPr>
    </w:p>
    <w:p w:rsidR="00616919" w:rsidRDefault="00E4582F" w:rsidP="00E458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Exercise: Build a basic Order Management System</w:t>
      </w:r>
      <w:r w:rsidR="00A034B6">
        <w:rPr>
          <w:sz w:val="23"/>
          <w:szCs w:val="23"/>
        </w:rPr>
        <w:t>, do not spend more than 2-3</w:t>
      </w:r>
      <w:r w:rsidR="006506BF">
        <w:rPr>
          <w:sz w:val="23"/>
          <w:szCs w:val="23"/>
        </w:rPr>
        <w:t xml:space="preserve"> hours and use open source</w:t>
      </w:r>
      <w:r w:rsidR="00BF673D">
        <w:rPr>
          <w:sz w:val="23"/>
          <w:szCs w:val="23"/>
        </w:rPr>
        <w:t xml:space="preserve"> (i.e., Spring boot)</w:t>
      </w:r>
      <w:r w:rsidR="006506BF">
        <w:rPr>
          <w:sz w:val="23"/>
          <w:szCs w:val="23"/>
        </w:rPr>
        <w:t xml:space="preserve"> for the sca</w:t>
      </w:r>
      <w:r w:rsidR="00616919">
        <w:rPr>
          <w:sz w:val="23"/>
          <w:szCs w:val="23"/>
        </w:rPr>
        <w:t>ffolding and focus on the application features</w:t>
      </w:r>
      <w:r w:rsidR="006506BF">
        <w:rPr>
          <w:sz w:val="23"/>
          <w:szCs w:val="23"/>
        </w:rPr>
        <w:t xml:space="preserve">. </w:t>
      </w:r>
      <w:r w:rsidR="00BF673D">
        <w:rPr>
          <w:sz w:val="23"/>
          <w:szCs w:val="23"/>
        </w:rPr>
        <w:t>No persistence is required and l</w:t>
      </w:r>
      <w:r w:rsidR="006506BF">
        <w:rPr>
          <w:sz w:val="23"/>
          <w:szCs w:val="23"/>
        </w:rPr>
        <w:t>ist assu</w:t>
      </w:r>
      <w:r w:rsidR="00A034B6">
        <w:rPr>
          <w:sz w:val="23"/>
          <w:szCs w:val="23"/>
        </w:rPr>
        <w:t>mptions you are making and why.</w:t>
      </w:r>
      <w:r w:rsidR="004F063E">
        <w:rPr>
          <w:sz w:val="23"/>
          <w:szCs w:val="23"/>
        </w:rPr>
        <w:t xml:space="preserve"> Please note, we expect this code as an example how you would code, so plea</w:t>
      </w:r>
      <w:r w:rsidR="00270799">
        <w:rPr>
          <w:sz w:val="23"/>
          <w:szCs w:val="23"/>
        </w:rPr>
        <w:t>se use your normal coding style and how you normally would have develop an application like this.</w:t>
      </w:r>
    </w:p>
    <w:p w:rsidR="00E4582F" w:rsidRDefault="00E4582F" w:rsidP="00E4582F">
      <w:pPr>
        <w:pStyle w:val="Default"/>
        <w:rPr>
          <w:sz w:val="23"/>
          <w:szCs w:val="23"/>
        </w:rPr>
      </w:pPr>
    </w:p>
    <w:p w:rsidR="00E4582F" w:rsidRDefault="00E4582F" w:rsidP="00E458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WebService is a skeleton Order Management System.</w:t>
      </w:r>
      <w:r w:rsidR="006506BF">
        <w:rPr>
          <w:sz w:val="23"/>
          <w:szCs w:val="23"/>
        </w:rPr>
        <w:t xml:space="preserve"> </w:t>
      </w:r>
    </w:p>
    <w:p w:rsidR="00E4582F" w:rsidRDefault="00E4582F" w:rsidP="00E4582F">
      <w:pPr>
        <w:pStyle w:val="Default"/>
        <w:rPr>
          <w:sz w:val="23"/>
          <w:szCs w:val="23"/>
        </w:rPr>
      </w:pPr>
    </w:p>
    <w:p w:rsidR="00E4582F" w:rsidRDefault="00E4582F" w:rsidP="00E4582F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User must be able to logon before placing any order, first time user needs to register first before he/she can logon</w:t>
      </w:r>
    </w:p>
    <w:p w:rsidR="00E4582F" w:rsidRDefault="00E4582F" w:rsidP="00E4582F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Logon consists username, password, company</w:t>
      </w:r>
    </w:p>
    <w:p w:rsidR="005F0CF9" w:rsidRPr="005F0CF9" w:rsidRDefault="00E4582F" w:rsidP="005F0CF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Once logon successfully, user can query the webservice for a list</w:t>
      </w:r>
      <w:r w:rsidR="005F0CF9">
        <w:rPr>
          <w:sz w:val="23"/>
          <w:szCs w:val="23"/>
        </w:rPr>
        <w:t xml:space="preserve"> of tradable products </w:t>
      </w:r>
      <w:r w:rsidR="0002417F">
        <w:rPr>
          <w:sz w:val="23"/>
          <w:szCs w:val="23"/>
        </w:rPr>
        <w:t xml:space="preserve">and also return </w:t>
      </w:r>
      <w:r w:rsidR="005F0CF9">
        <w:rPr>
          <w:sz w:val="23"/>
          <w:szCs w:val="23"/>
        </w:rPr>
        <w:t>your current list of orders</w:t>
      </w:r>
    </w:p>
    <w:p w:rsidR="00E4582F" w:rsidRPr="00E4582F" w:rsidRDefault="00E4582F" w:rsidP="00E4582F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You can buy/sell these tradable products if the price match, otherwise it will reject to explain why</w:t>
      </w:r>
      <w:r w:rsidR="0002417F">
        <w:rPr>
          <w:sz w:val="23"/>
          <w:szCs w:val="23"/>
        </w:rPr>
        <w:t>.</w:t>
      </w:r>
    </w:p>
    <w:p w:rsidR="00E4582F" w:rsidRDefault="00E4582F" w:rsidP="00E4582F">
      <w:pPr>
        <w:pStyle w:val="Default"/>
        <w:rPr>
          <w:sz w:val="23"/>
          <w:szCs w:val="23"/>
        </w:rPr>
      </w:pPr>
    </w:p>
    <w:p w:rsidR="00E4582F" w:rsidRDefault="00E4582F" w:rsidP="00E458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Client</w:t>
      </w:r>
    </w:p>
    <w:p w:rsidR="00E4582F" w:rsidRDefault="00E4582F" w:rsidP="00E4582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Build a HTML Client or a Swing Client to interact with the WebService.</w:t>
      </w:r>
    </w:p>
    <w:p w:rsidR="002C77D2" w:rsidRDefault="002C77D2" w:rsidP="00E4582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Consider using the same webserver to serve HTML for HTML client and avoid using NodeJS. </w:t>
      </w:r>
    </w:p>
    <w:p w:rsidR="007B3BD7" w:rsidRDefault="007B3BD7" w:rsidP="00E4582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Less focus on Client, just want to test end-2-end, spend more time on server side logic.</w:t>
      </w:r>
    </w:p>
    <w:p w:rsidR="007B3BD7" w:rsidRDefault="007B3BD7" w:rsidP="00E4582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Upload to github, so that we can access it.</w:t>
      </w:r>
      <w:bookmarkStart w:id="0" w:name="_GoBack"/>
      <w:bookmarkEnd w:id="0"/>
    </w:p>
    <w:p w:rsidR="00E4582F" w:rsidRDefault="00E4582F" w:rsidP="00E4582F">
      <w:pPr>
        <w:pStyle w:val="Default"/>
        <w:rPr>
          <w:sz w:val="23"/>
          <w:szCs w:val="23"/>
        </w:rPr>
      </w:pPr>
    </w:p>
    <w:p w:rsidR="00E4582F" w:rsidRPr="005B4391" w:rsidRDefault="00E4582F" w:rsidP="00E4582F">
      <w:pPr>
        <w:pStyle w:val="Default"/>
        <w:rPr>
          <w:sz w:val="23"/>
          <w:szCs w:val="23"/>
        </w:rPr>
      </w:pPr>
    </w:p>
    <w:p w:rsidR="005B4391" w:rsidRDefault="005B4391"/>
    <w:sectPr w:rsidR="005B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5638D"/>
    <w:multiLevelType w:val="hybridMultilevel"/>
    <w:tmpl w:val="4F5E34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028A7"/>
    <w:multiLevelType w:val="hybridMultilevel"/>
    <w:tmpl w:val="C39E3C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13E7E"/>
    <w:multiLevelType w:val="hybridMultilevel"/>
    <w:tmpl w:val="ED544B34"/>
    <w:lvl w:ilvl="0" w:tplc="AA7CE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91"/>
    <w:rsid w:val="0002417F"/>
    <w:rsid w:val="00270799"/>
    <w:rsid w:val="002C77D2"/>
    <w:rsid w:val="0032776E"/>
    <w:rsid w:val="004F063E"/>
    <w:rsid w:val="005B4391"/>
    <w:rsid w:val="005F0CF9"/>
    <w:rsid w:val="00616919"/>
    <w:rsid w:val="006506BF"/>
    <w:rsid w:val="007B3BD7"/>
    <w:rsid w:val="00880219"/>
    <w:rsid w:val="00A034B6"/>
    <w:rsid w:val="00BF673D"/>
    <w:rsid w:val="00E4582F"/>
    <w:rsid w:val="00F9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4391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4391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97AC45E6.dotm</Template>
  <TotalTime>48</TotalTime>
  <Pages>1</Pages>
  <Words>313</Words>
  <Characters>1520</Characters>
  <Application>Microsoft Office Word</Application>
  <DocSecurity>0</DocSecurity>
  <Lines>36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Ng, Man-Kwan</dc:creator>
  <cp:lastModifiedBy>Ng, Man-Kwan</cp:lastModifiedBy>
  <cp:revision>12</cp:revision>
  <dcterms:created xsi:type="dcterms:W3CDTF">2017-06-15T06:54:00Z</dcterms:created>
  <dcterms:modified xsi:type="dcterms:W3CDTF">2017-07-21T06:53:00Z</dcterms:modified>
</cp:coreProperties>
</file>